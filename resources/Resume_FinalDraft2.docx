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4E2E" w14:textId="345ADC4D" w:rsidR="00C067C5" w:rsidRPr="00843164" w:rsidRDefault="000B641D">
      <w:pPr>
        <w:pStyle w:val="Title"/>
      </w:pPr>
      <w:r>
        <w:t>Conner Batson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0800"/>
      </w:tblGrid>
      <w:tr w:rsidR="00260D3F" w:rsidRPr="00843164" w14:paraId="7E52265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BB51E24" w14:textId="54C43149" w:rsidR="00260D3F" w:rsidRPr="00843164" w:rsidRDefault="005128A8" w:rsidP="005128A8">
            <w:pPr>
              <w:pStyle w:val="ContactInfo"/>
              <w:spacing w:after="120"/>
              <w:ind w:left="-1650" w:right="0"/>
            </w:pPr>
            <w:r>
              <w:t xml:space="preserve">Woodland, WA | </w:t>
            </w:r>
            <w:r w:rsidR="00B879EA">
              <w:t>(360) 263-6797</w:t>
            </w:r>
            <w:r w:rsidR="00260D3F" w:rsidRPr="00843164">
              <w:t> | </w:t>
            </w:r>
            <w:hyperlink r:id="rId10" w:history="1">
              <w:r w:rsidRPr="00550A06">
                <w:rPr>
                  <w:rStyle w:val="Hyperlink"/>
                </w:rPr>
                <w:t>cjbatson2@gmail.com</w:t>
              </w:r>
            </w:hyperlink>
            <w:r w:rsidR="003718D0">
              <w:t xml:space="preserve"> | </w:t>
            </w:r>
            <w:r w:rsidR="003718D0" w:rsidRPr="003718D0">
              <w:t>https://github.com/bcLego19/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FEC8FA6AE59144828D67F51927F5AAAD"/>
        </w:placeholder>
        <w:temporary/>
        <w:showingPlcHdr/>
        <w15:appearance w15:val="hidden"/>
      </w:sdtPr>
      <w:sdtEndPr/>
      <w:sdtContent>
        <w:p w14:paraId="55556574" w14:textId="77777777" w:rsidR="00126049" w:rsidRPr="00843164" w:rsidRDefault="00126049" w:rsidP="001321D6">
          <w:pPr>
            <w:pStyle w:val="Heading1"/>
            <w:spacing w:before="120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0800"/>
      </w:tblGrid>
      <w:tr w:rsidR="00260D3F" w:rsidRPr="00843164" w14:paraId="5B19AD7F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72148B4" w14:textId="4D4A47D7" w:rsidR="00CE496F" w:rsidRDefault="00CE496F" w:rsidP="00BB7EF1">
            <w:pPr>
              <w:pStyle w:val="ListParagraph"/>
              <w:numPr>
                <w:ilvl w:val="0"/>
                <w:numId w:val="18"/>
              </w:numPr>
              <w:spacing w:after="0"/>
              <w:ind w:left="1051"/>
            </w:pPr>
            <w:r w:rsidRPr="008C1758">
              <w:rPr>
                <w:i/>
                <w:iCs/>
              </w:rPr>
              <w:t>Programming Languages:</w:t>
            </w:r>
            <w:r w:rsidR="00515DB5">
              <w:t xml:space="preserve"> Java, JavaScript, C, HTML, Python</w:t>
            </w:r>
            <w:r w:rsidR="00DD568C">
              <w:t xml:space="preserve">, </w:t>
            </w:r>
            <w:r>
              <w:t>Objective C, C++, Ruby</w:t>
            </w:r>
          </w:p>
          <w:p w14:paraId="0AD2DAF4" w14:textId="7B089725" w:rsidR="00CE496F" w:rsidRDefault="00CE496F" w:rsidP="00BB7EF1">
            <w:pPr>
              <w:pStyle w:val="ListParagraph"/>
              <w:numPr>
                <w:ilvl w:val="0"/>
                <w:numId w:val="18"/>
              </w:numPr>
              <w:spacing w:after="0"/>
              <w:ind w:left="1051"/>
            </w:pPr>
            <w:r w:rsidRPr="008C1758">
              <w:rPr>
                <w:i/>
                <w:iCs/>
              </w:rPr>
              <w:t>Frameworks:</w:t>
            </w:r>
            <w:r>
              <w:t xml:space="preserve"> React, Ruby on Rails</w:t>
            </w:r>
          </w:p>
          <w:p w14:paraId="6FC70BA0" w14:textId="2A0D14F6" w:rsidR="00515DB5" w:rsidRDefault="000A4153" w:rsidP="00BB7EF1">
            <w:pPr>
              <w:pStyle w:val="ListParagraph"/>
              <w:numPr>
                <w:ilvl w:val="0"/>
                <w:numId w:val="18"/>
              </w:numPr>
              <w:spacing w:after="0"/>
              <w:ind w:left="1051"/>
            </w:pPr>
            <w:r w:rsidRPr="008C1758">
              <w:rPr>
                <w:i/>
                <w:iCs/>
              </w:rPr>
              <w:t>Applications</w:t>
            </w:r>
            <w:r w:rsidR="00CE496F" w:rsidRPr="008C1758">
              <w:rPr>
                <w:i/>
                <w:iCs/>
              </w:rPr>
              <w:t>:</w:t>
            </w:r>
            <w:r w:rsidR="00CE496F">
              <w:t xml:space="preserve"> </w:t>
            </w:r>
            <w:r w:rsidR="0041421C">
              <w:t>Word</w:t>
            </w:r>
            <w:r>
              <w:t>,</w:t>
            </w:r>
            <w:r w:rsidR="0041421C">
              <w:t xml:space="preserve"> Excel</w:t>
            </w:r>
          </w:p>
          <w:p w14:paraId="18A7A40D" w14:textId="52E9F31D" w:rsidR="000A4153" w:rsidRDefault="000A4153" w:rsidP="00BB7EF1">
            <w:pPr>
              <w:pStyle w:val="ListParagraph"/>
              <w:numPr>
                <w:ilvl w:val="0"/>
                <w:numId w:val="18"/>
              </w:numPr>
              <w:spacing w:after="0"/>
              <w:ind w:left="1051"/>
            </w:pPr>
            <w:r w:rsidRPr="008C1758">
              <w:rPr>
                <w:i/>
                <w:iCs/>
              </w:rPr>
              <w:t>Mobile Applications:</w:t>
            </w:r>
            <w:r>
              <w:t xml:space="preserve"> iOS, Android</w:t>
            </w:r>
          </w:p>
          <w:p w14:paraId="102742EC" w14:textId="77777777" w:rsidR="00AC6813" w:rsidRDefault="000A4153" w:rsidP="00BB7EF1">
            <w:pPr>
              <w:pStyle w:val="ListParagraph"/>
              <w:numPr>
                <w:ilvl w:val="0"/>
                <w:numId w:val="18"/>
              </w:numPr>
              <w:spacing w:after="0"/>
              <w:ind w:left="1051"/>
            </w:pPr>
            <w:r w:rsidRPr="008C1758">
              <w:rPr>
                <w:i/>
                <w:iCs/>
              </w:rPr>
              <w:t>Operating Systems:</w:t>
            </w:r>
            <w:r>
              <w:t xml:space="preserve"> MAC OS, Windows, Ubuntu Linux</w:t>
            </w:r>
          </w:p>
          <w:p w14:paraId="4821FDFD" w14:textId="6828CB0D" w:rsidR="00B879EA" w:rsidRPr="00843164" w:rsidRDefault="00AC6813" w:rsidP="00BB7EF1">
            <w:pPr>
              <w:pStyle w:val="ListParagraph"/>
              <w:numPr>
                <w:ilvl w:val="0"/>
                <w:numId w:val="18"/>
              </w:numPr>
              <w:spacing w:after="0"/>
              <w:ind w:left="1051"/>
            </w:pPr>
            <w:r w:rsidRPr="008C1758">
              <w:rPr>
                <w:i/>
                <w:iCs/>
              </w:rPr>
              <w:t>Other:</w:t>
            </w:r>
            <w:r>
              <w:t xml:space="preserve"> </w:t>
            </w:r>
            <w:r w:rsidR="00B879EA">
              <w:t>databases</w:t>
            </w:r>
            <w:r w:rsidR="00DD568C">
              <w:t>;</w:t>
            </w:r>
            <w:r w:rsidR="00B879EA">
              <w:t xml:space="preserve"> cloud management</w:t>
            </w:r>
            <w:r w:rsidR="00515DB5">
              <w:t>;</w:t>
            </w:r>
            <w:r>
              <w:t xml:space="preserve"> </w:t>
            </w:r>
            <w:r w:rsidR="00B879EA">
              <w:t>computer theory</w:t>
            </w:r>
            <w:r>
              <w:t xml:space="preserve">; </w:t>
            </w:r>
            <w:r w:rsidR="00B879EA">
              <w:t>cryptography and network security</w:t>
            </w:r>
            <w:r>
              <w:t>;</w:t>
            </w:r>
            <w:r w:rsidR="000069E8">
              <w:t xml:space="preserve"> </w:t>
            </w:r>
            <w:r w:rsidR="00B879EA">
              <w:t>technical writing</w:t>
            </w:r>
            <w:r>
              <w:t xml:space="preserve">; </w:t>
            </w:r>
            <w:r w:rsidR="00B879EA">
              <w:t>game development</w:t>
            </w:r>
          </w:p>
        </w:tc>
      </w:tr>
    </w:tbl>
    <w:p w14:paraId="0321D222" w14:textId="55A7E213" w:rsidR="00843164" w:rsidRPr="00843164" w:rsidRDefault="0034088D" w:rsidP="00BB7EF1">
      <w:pPr>
        <w:pStyle w:val="Heading1"/>
        <w:spacing w:before="0"/>
      </w:pPr>
      <w:r>
        <w:t>Relevant Experience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972"/>
        <w:gridCol w:w="8828"/>
      </w:tblGrid>
      <w:tr w:rsidR="00843164" w:rsidRPr="00843164" w14:paraId="10EEF81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3871288" w14:textId="35DA5FA0" w:rsidR="00843164" w:rsidRPr="00843164" w:rsidRDefault="00B879EA" w:rsidP="007E1A90">
            <w:pPr>
              <w:pStyle w:val="Date"/>
              <w:spacing w:after="0"/>
            </w:pPr>
            <w:r>
              <w:t xml:space="preserve">Fall 2020 – </w:t>
            </w:r>
            <w:r w:rsidR="0088611E">
              <w:t>Spring</w:t>
            </w:r>
            <w:r>
              <w:t xml:space="preserve"> 2021</w:t>
            </w:r>
          </w:p>
        </w:tc>
        <w:tc>
          <w:tcPr>
            <w:tcW w:w="4087" w:type="pct"/>
          </w:tcPr>
          <w:p w14:paraId="2FDEBD62" w14:textId="555AC80D" w:rsidR="00843164" w:rsidRPr="00843164" w:rsidRDefault="006B0EF2" w:rsidP="007E1A90">
            <w:pPr>
              <w:spacing w:after="0"/>
            </w:pPr>
            <w:r>
              <w:t xml:space="preserve">Volunteer </w:t>
            </w:r>
            <w:proofErr w:type="spellStart"/>
            <w:r>
              <w:t>Autolab</w:t>
            </w:r>
            <w:proofErr w:type="spellEnd"/>
            <w:r>
              <w:t xml:space="preserve"> Backend Developer – Software Design Project</w:t>
            </w:r>
            <w:r w:rsidR="00B879EA">
              <w:t xml:space="preserve"> – Washington State University</w:t>
            </w:r>
          </w:p>
          <w:p w14:paraId="391F9C25" w14:textId="058E66DD" w:rsidR="00796C9D" w:rsidRDefault="00796C9D" w:rsidP="007E1A90">
            <w:pPr>
              <w:pStyle w:val="ListBullet"/>
              <w:numPr>
                <w:ilvl w:val="0"/>
                <w:numId w:val="17"/>
              </w:numPr>
              <w:spacing w:after="0"/>
            </w:pPr>
            <w:r>
              <w:t>Studied ruby and ruby on rails framework</w:t>
            </w:r>
          </w:p>
          <w:p w14:paraId="430CE767" w14:textId="5ECCF6E1" w:rsidR="00796C9D" w:rsidRDefault="00796C9D" w:rsidP="007E1A90">
            <w:pPr>
              <w:pStyle w:val="ListBullet"/>
              <w:numPr>
                <w:ilvl w:val="0"/>
                <w:numId w:val="17"/>
              </w:numPr>
              <w:spacing w:after="0"/>
            </w:pPr>
            <w:r>
              <w:t>Developed a demo application of a grocery store site</w:t>
            </w:r>
          </w:p>
          <w:p w14:paraId="7BC8D31F" w14:textId="77777777" w:rsidR="00843164" w:rsidRDefault="00796C9D" w:rsidP="007E1A90">
            <w:pPr>
              <w:pStyle w:val="ListBullet"/>
              <w:numPr>
                <w:ilvl w:val="0"/>
                <w:numId w:val="17"/>
              </w:numPr>
              <w:spacing w:after="0"/>
            </w:pPr>
            <w:r>
              <w:t>Investigated</w:t>
            </w:r>
            <w:r w:rsidR="00B879EA">
              <w:t xml:space="preserve"> Okta Verify login/logout bug</w:t>
            </w:r>
          </w:p>
          <w:p w14:paraId="0F141825" w14:textId="61FA325B" w:rsidR="002A4654" w:rsidRPr="00843164" w:rsidRDefault="002A4654" w:rsidP="007E1A90">
            <w:pPr>
              <w:pStyle w:val="ListBullet"/>
              <w:numPr>
                <w:ilvl w:val="0"/>
                <w:numId w:val="17"/>
              </w:numPr>
              <w:spacing w:after="0"/>
            </w:pPr>
            <w:r>
              <w:t>Communicated findings to instructor in meetings</w:t>
            </w:r>
          </w:p>
        </w:tc>
      </w:tr>
      <w:tr w:rsidR="007E1A90" w:rsidRPr="00843164" w14:paraId="0CEAE8A9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3C277A67" w14:textId="23E9B472" w:rsidR="007E1A90" w:rsidRDefault="007E1A90" w:rsidP="007E1A90">
            <w:pPr>
              <w:pStyle w:val="Date"/>
              <w:spacing w:after="0"/>
            </w:pPr>
            <w:r>
              <w:t>Fall 2020</w:t>
            </w:r>
          </w:p>
        </w:tc>
        <w:tc>
          <w:tcPr>
            <w:tcW w:w="4087" w:type="pct"/>
          </w:tcPr>
          <w:p w14:paraId="4A80D0A4" w14:textId="5F7381AB" w:rsidR="007E1A90" w:rsidRDefault="00910A2F" w:rsidP="007E1A90">
            <w:pPr>
              <w:spacing w:after="0"/>
            </w:pPr>
            <w:r>
              <w:t xml:space="preserve">Project 1 – </w:t>
            </w:r>
            <w:r w:rsidR="007E1A90">
              <w:t>Computer Game Design</w:t>
            </w:r>
            <w:r>
              <w:t xml:space="preserve"> – Washington State University</w:t>
            </w:r>
          </w:p>
          <w:p w14:paraId="1AF231EB" w14:textId="1E02889F" w:rsidR="007E1A90" w:rsidRDefault="007E1A90" w:rsidP="007E1A90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>Developed a puzzle game using tiles</w:t>
            </w:r>
          </w:p>
          <w:p w14:paraId="0F4E83BD" w14:textId="77777777" w:rsidR="007E1A90" w:rsidRDefault="007E1A90" w:rsidP="007E1A90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>Implemented Dijkstra’s algorithm for movement</w:t>
            </w:r>
          </w:p>
          <w:p w14:paraId="5FF03F00" w14:textId="77777777" w:rsidR="007E1A90" w:rsidRDefault="007E1A90" w:rsidP="007E1A90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>Created 3 playable levels</w:t>
            </w:r>
          </w:p>
          <w:p w14:paraId="518F98EF" w14:textId="7A307C97" w:rsidR="007E1A90" w:rsidRDefault="007E1A90" w:rsidP="007E1A90">
            <w:pPr>
              <w:pStyle w:val="ListParagraph"/>
              <w:numPr>
                <w:ilvl w:val="0"/>
                <w:numId w:val="19"/>
              </w:numPr>
              <w:spacing w:after="0"/>
            </w:pPr>
            <w:r>
              <w:t>Added interactive objects based on collision</w:t>
            </w:r>
          </w:p>
        </w:tc>
      </w:tr>
      <w:tr w:rsidR="007E1A90" w:rsidRPr="00843164" w14:paraId="3FE7A470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6017F80A" w14:textId="7FFFE357" w:rsidR="007E1A90" w:rsidRDefault="007E1A90" w:rsidP="007E1A90">
            <w:pPr>
              <w:pStyle w:val="Date"/>
              <w:spacing w:after="0"/>
            </w:pPr>
            <w:r>
              <w:t>Fall 2020</w:t>
            </w:r>
          </w:p>
        </w:tc>
        <w:tc>
          <w:tcPr>
            <w:tcW w:w="4087" w:type="pct"/>
          </w:tcPr>
          <w:p w14:paraId="6B789476" w14:textId="0CF7F538" w:rsidR="007E1A90" w:rsidRDefault="007E1A90" w:rsidP="007E1A90">
            <w:pPr>
              <w:spacing w:after="0"/>
            </w:pPr>
            <w:r>
              <w:t>Project 2</w:t>
            </w:r>
            <w:r w:rsidR="00910A2F">
              <w:t xml:space="preserve"> – Computer Game Design – Washington State University</w:t>
            </w:r>
          </w:p>
          <w:p w14:paraId="11ED66BA" w14:textId="77777777" w:rsidR="007E1A90" w:rsidRDefault="00710B06" w:rsidP="007E1A90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Developed platformer game with group</w:t>
            </w:r>
          </w:p>
          <w:p w14:paraId="6FFF6780" w14:textId="77777777" w:rsidR="00710B06" w:rsidRDefault="00710B06" w:rsidP="007E1A90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Contributed artwork to playable character</w:t>
            </w:r>
          </w:p>
          <w:p w14:paraId="1A3D9659" w14:textId="77777777" w:rsidR="00710B06" w:rsidRDefault="00710B06" w:rsidP="007E1A90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Added sprites for bullets</w:t>
            </w:r>
          </w:p>
          <w:p w14:paraId="129381CF" w14:textId="6E962937" w:rsidR="00710B06" w:rsidRDefault="00710B06" w:rsidP="007E1A90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Created animations of playable character</w:t>
            </w:r>
          </w:p>
        </w:tc>
      </w:tr>
      <w:tr w:rsidR="00135D13" w:rsidRPr="00843164" w14:paraId="2A55D29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348ACB07" w14:textId="7563FE71" w:rsidR="00135D13" w:rsidRDefault="00135D13" w:rsidP="007E1A90">
            <w:pPr>
              <w:pStyle w:val="Date"/>
              <w:spacing w:after="0"/>
            </w:pPr>
            <w:r>
              <w:t>Spring 2019</w:t>
            </w:r>
          </w:p>
        </w:tc>
        <w:tc>
          <w:tcPr>
            <w:tcW w:w="4087" w:type="pct"/>
          </w:tcPr>
          <w:p w14:paraId="5C9A0F65" w14:textId="77777777" w:rsidR="00135D13" w:rsidRDefault="00135D13" w:rsidP="007E1A90">
            <w:pPr>
              <w:spacing w:after="0"/>
            </w:pPr>
            <w:r>
              <w:t xml:space="preserve">Final Project – Data Structures and Object-oriented Programming </w:t>
            </w:r>
            <w:r w:rsidR="004D2A3F">
              <w:t>–</w:t>
            </w:r>
            <w:r>
              <w:t xml:space="preserve"> </w:t>
            </w:r>
            <w:r w:rsidR="004D2A3F">
              <w:t>Clark College</w:t>
            </w:r>
          </w:p>
          <w:p w14:paraId="48383BE9" w14:textId="0FFE5368" w:rsidR="004D2A3F" w:rsidRDefault="004D2A3F" w:rsidP="004D2A3F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Remade Raspberry Pi sample game</w:t>
            </w:r>
          </w:p>
          <w:p w14:paraId="3359DDD5" w14:textId="77777777" w:rsidR="004D2A3F" w:rsidRDefault="004D2A3F" w:rsidP="004D2A3F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>Coded Raspberry Pi Asteroids to accept gyroscopic measurements</w:t>
            </w:r>
          </w:p>
          <w:p w14:paraId="4B9B92A6" w14:textId="4C8494DB" w:rsidR="004D2A3F" w:rsidRDefault="004D2A3F" w:rsidP="004D2A3F">
            <w:pPr>
              <w:pStyle w:val="ListParagraph"/>
              <w:numPr>
                <w:ilvl w:val="0"/>
                <w:numId w:val="23"/>
              </w:numPr>
              <w:spacing w:after="0"/>
            </w:pPr>
            <w:r>
              <w:t xml:space="preserve">Implemented code to rotate sprite using </w:t>
            </w:r>
            <w:r w:rsidR="00BF6627">
              <w:t>Raspberry Pi as a controller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96067DF77E4F44A29DC5852A7EE0F125"/>
        </w:placeholder>
        <w:temporary/>
        <w:showingPlcHdr/>
        <w15:appearance w15:val="hidden"/>
      </w:sdtPr>
      <w:sdtEndPr/>
      <w:sdtContent>
        <w:p w14:paraId="0D094F12" w14:textId="77777777" w:rsidR="00843164" w:rsidRPr="00843164" w:rsidRDefault="00843164" w:rsidP="00BB7EF1">
          <w:pPr>
            <w:pStyle w:val="Heading1"/>
            <w:spacing w:before="0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972"/>
        <w:gridCol w:w="8828"/>
      </w:tblGrid>
      <w:tr w:rsidR="00843164" w:rsidRPr="00843164" w14:paraId="072BB2F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392B17AB" w14:textId="26A44430" w:rsidR="00843164" w:rsidRPr="00843164" w:rsidRDefault="00B879EA" w:rsidP="00BB7EF1">
            <w:pPr>
              <w:pStyle w:val="Date"/>
              <w:spacing w:after="0"/>
            </w:pPr>
            <w:r>
              <w:t>August 2019 –May 2021</w:t>
            </w:r>
          </w:p>
        </w:tc>
        <w:tc>
          <w:tcPr>
            <w:tcW w:w="4087" w:type="pct"/>
          </w:tcPr>
          <w:p w14:paraId="44D3FCDE" w14:textId="1FD7FA96" w:rsidR="008D2A78" w:rsidRDefault="00BB7EF1" w:rsidP="00BB7EF1">
            <w:pPr>
              <w:pStyle w:val="ListParagraph"/>
              <w:numPr>
                <w:ilvl w:val="0"/>
                <w:numId w:val="21"/>
              </w:numPr>
              <w:spacing w:after="0"/>
              <w:rPr>
                <w:rStyle w:val="Emphasis"/>
              </w:rPr>
            </w:pPr>
            <w:r>
              <w:rPr>
                <w:i/>
                <w:iCs/>
              </w:rPr>
              <w:t xml:space="preserve">Location: </w:t>
            </w:r>
            <w:r w:rsidR="008D2A78" w:rsidRPr="00BB7EF1">
              <w:t>Washington</w:t>
            </w:r>
            <w:r w:rsidR="008D2A78" w:rsidRPr="00BB7EF1">
              <w:rPr>
                <w:rStyle w:val="Emphasis"/>
              </w:rPr>
              <w:t xml:space="preserve"> State University</w:t>
            </w:r>
          </w:p>
          <w:p w14:paraId="4EC3DC04" w14:textId="060ACC24" w:rsidR="008D2A78" w:rsidRPr="00BB7EF1" w:rsidRDefault="00BB7EF1" w:rsidP="00BB7EF1">
            <w:pPr>
              <w:pStyle w:val="ListParagraph"/>
              <w:numPr>
                <w:ilvl w:val="0"/>
                <w:numId w:val="21"/>
              </w:num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 xml:space="preserve">Honors: </w:t>
            </w:r>
            <w:r w:rsidR="008D2A78" w:rsidRPr="00BB7EF1">
              <w:t>Magna Cum Laude</w:t>
            </w:r>
          </w:p>
          <w:p w14:paraId="4DDDA466" w14:textId="3478B071" w:rsidR="008D2A78" w:rsidRDefault="00BB7EF1" w:rsidP="00BB7EF1">
            <w:pPr>
              <w:pStyle w:val="ListParagraph"/>
              <w:numPr>
                <w:ilvl w:val="0"/>
                <w:numId w:val="21"/>
              </w:numPr>
              <w:spacing w:after="0"/>
            </w:pPr>
            <w:r w:rsidRPr="00BB7EF1">
              <w:rPr>
                <w:i/>
                <w:iCs/>
              </w:rPr>
              <w:t>Degrees:</w:t>
            </w:r>
            <w:r>
              <w:t xml:space="preserve"> </w:t>
            </w:r>
            <w:r w:rsidR="00B879EA">
              <w:t>Bachelor of Science – Computer Science</w:t>
            </w:r>
            <w:r>
              <w:t xml:space="preserve">, </w:t>
            </w:r>
            <w:r w:rsidR="00B879EA">
              <w:t>Minor in Mathematics</w:t>
            </w:r>
          </w:p>
          <w:p w14:paraId="616AF08A" w14:textId="77777777" w:rsidR="00843164" w:rsidRPr="00BB7EF1" w:rsidRDefault="00BB7EF1" w:rsidP="00BB7EF1">
            <w:pPr>
              <w:pStyle w:val="ListParagraph"/>
              <w:numPr>
                <w:ilvl w:val="0"/>
                <w:numId w:val="21"/>
              </w:numPr>
              <w:spacing w:after="0"/>
              <w:rPr>
                <w:rStyle w:val="Emphasis"/>
                <w:i w:val="0"/>
                <w:iCs w:val="0"/>
                <w:color w:val="595959" w:themeColor="text1" w:themeTint="A6"/>
              </w:rPr>
            </w:pPr>
            <w:r w:rsidRPr="00BB7EF1">
              <w:rPr>
                <w:rStyle w:val="Emphasis"/>
              </w:rPr>
              <w:t>GPA:</w:t>
            </w:r>
            <w:r>
              <w:rPr>
                <w:rStyle w:val="Emphasis"/>
              </w:rPr>
              <w:t xml:space="preserve"> </w:t>
            </w:r>
            <w:r w:rsidR="00C22E9C" w:rsidRPr="00BB7EF1">
              <w:rPr>
                <w:rStyle w:val="Emphasis"/>
                <w:i w:val="0"/>
                <w:iCs w:val="0"/>
              </w:rPr>
              <w:t>3.73</w:t>
            </w:r>
          </w:p>
          <w:p w14:paraId="4537C274" w14:textId="35DFEC63" w:rsidR="00BB7EF1" w:rsidRPr="00C22E9C" w:rsidRDefault="00BB7EF1" w:rsidP="00BB7EF1">
            <w:pPr>
              <w:pStyle w:val="ListParagraph"/>
              <w:numPr>
                <w:ilvl w:val="0"/>
                <w:numId w:val="21"/>
              </w:numPr>
              <w:spacing w:after="0"/>
            </w:pPr>
            <w:r>
              <w:rPr>
                <w:rStyle w:val="Emphasis"/>
              </w:rPr>
              <w:t>Coursework:</w:t>
            </w:r>
            <w:r>
              <w:t xml:space="preserve"> Cloud Data Management, Software Design, Computer Game Design, Network Security, Mobile Application Development</w:t>
            </w:r>
          </w:p>
        </w:tc>
      </w:tr>
      <w:tr w:rsidR="00B879EA" w:rsidRPr="00843164" w14:paraId="1545B903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0B842424" w14:textId="61DEFC19" w:rsidR="00B879EA" w:rsidRDefault="00B879EA" w:rsidP="00BB7EF1">
            <w:pPr>
              <w:pStyle w:val="Date"/>
              <w:spacing w:after="0"/>
            </w:pPr>
            <w:r>
              <w:t>September 2012 – June 2019</w:t>
            </w:r>
          </w:p>
        </w:tc>
        <w:tc>
          <w:tcPr>
            <w:tcW w:w="4087" w:type="pct"/>
          </w:tcPr>
          <w:p w14:paraId="5AA6E341" w14:textId="1A037265" w:rsidR="006A7E0B" w:rsidRPr="00BB7EF1" w:rsidRDefault="00BB7EF1" w:rsidP="00BB7EF1">
            <w:pPr>
              <w:pStyle w:val="ListParagraph"/>
              <w:numPr>
                <w:ilvl w:val="0"/>
                <w:numId w:val="22"/>
              </w:num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 xml:space="preserve">Location: </w:t>
            </w:r>
            <w:r w:rsidR="006A7E0B" w:rsidRPr="00BB7EF1">
              <w:t>Clark College</w:t>
            </w:r>
          </w:p>
          <w:p w14:paraId="15423980" w14:textId="64969B68" w:rsidR="006A7E0B" w:rsidRPr="00BB7EF1" w:rsidRDefault="00BB7EF1" w:rsidP="00BB7EF1">
            <w:pPr>
              <w:pStyle w:val="ListParagraph"/>
              <w:numPr>
                <w:ilvl w:val="0"/>
                <w:numId w:val="22"/>
              </w:num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 xml:space="preserve">Honors: </w:t>
            </w:r>
            <w:r w:rsidR="006A7E0B" w:rsidRPr="00BB7EF1">
              <w:t>with Honors</w:t>
            </w:r>
          </w:p>
          <w:p w14:paraId="58DDFB70" w14:textId="3FBF3521" w:rsidR="006A7E0B" w:rsidRDefault="00BB7EF1" w:rsidP="00BB7EF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BB7EF1">
              <w:rPr>
                <w:i/>
                <w:iCs/>
              </w:rPr>
              <w:t>Degree:</w:t>
            </w:r>
            <w:r>
              <w:t xml:space="preserve"> </w:t>
            </w:r>
            <w:r w:rsidR="00B879EA">
              <w:t>Associate of Science – Transfer Track 2</w:t>
            </w:r>
          </w:p>
          <w:p w14:paraId="676B2A61" w14:textId="67B82439" w:rsidR="00B879EA" w:rsidRPr="00C22E9C" w:rsidRDefault="00BB7EF1" w:rsidP="00BB7EF1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BB7EF1">
              <w:rPr>
                <w:i/>
                <w:iCs/>
              </w:rPr>
              <w:t>GPA:</w:t>
            </w:r>
            <w:r>
              <w:t xml:space="preserve"> </w:t>
            </w:r>
            <w:r w:rsidR="00C22E9C">
              <w:t>3.86</w:t>
            </w:r>
          </w:p>
        </w:tc>
      </w:tr>
    </w:tbl>
    <w:p w14:paraId="63BB8B12" w14:textId="77777777" w:rsidR="00260D3F" w:rsidRPr="00843164" w:rsidRDefault="00260D3F" w:rsidP="00BB7EF1">
      <w:pPr>
        <w:spacing w:after="0"/>
      </w:pPr>
    </w:p>
    <w:sectPr w:rsidR="00260D3F" w:rsidRPr="00843164" w:rsidSect="0034088D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240C" w14:textId="77777777" w:rsidR="006B4118" w:rsidRDefault="006B4118">
      <w:pPr>
        <w:spacing w:after="0"/>
      </w:pPr>
      <w:r>
        <w:separator/>
      </w:r>
    </w:p>
    <w:p w14:paraId="2784C30B" w14:textId="77777777" w:rsidR="006B4118" w:rsidRDefault="006B4118"/>
  </w:endnote>
  <w:endnote w:type="continuationSeparator" w:id="0">
    <w:p w14:paraId="1A0714E3" w14:textId="77777777" w:rsidR="006B4118" w:rsidRDefault="006B4118">
      <w:pPr>
        <w:spacing w:after="0"/>
      </w:pPr>
      <w:r>
        <w:continuationSeparator/>
      </w:r>
    </w:p>
    <w:p w14:paraId="1CB9186A" w14:textId="77777777" w:rsidR="006B4118" w:rsidRDefault="006B41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6189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2D93" w14:textId="77777777" w:rsidR="006B4118" w:rsidRDefault="006B4118">
      <w:pPr>
        <w:spacing w:after="0"/>
      </w:pPr>
      <w:r>
        <w:separator/>
      </w:r>
    </w:p>
    <w:p w14:paraId="323210E2" w14:textId="77777777" w:rsidR="006B4118" w:rsidRDefault="006B4118"/>
  </w:footnote>
  <w:footnote w:type="continuationSeparator" w:id="0">
    <w:p w14:paraId="36B1B9E9" w14:textId="77777777" w:rsidR="006B4118" w:rsidRDefault="006B4118">
      <w:pPr>
        <w:spacing w:after="0"/>
      </w:pPr>
      <w:r>
        <w:continuationSeparator/>
      </w:r>
    </w:p>
    <w:p w14:paraId="5B35DEE2" w14:textId="77777777" w:rsidR="006B4118" w:rsidRDefault="006B41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453662"/>
    <w:multiLevelType w:val="hybridMultilevel"/>
    <w:tmpl w:val="3CB2FCB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123A6F22"/>
    <w:multiLevelType w:val="hybridMultilevel"/>
    <w:tmpl w:val="865E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15D00"/>
    <w:multiLevelType w:val="hybridMultilevel"/>
    <w:tmpl w:val="1AFA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383C96"/>
    <w:multiLevelType w:val="hybridMultilevel"/>
    <w:tmpl w:val="0C8CD820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4" w15:restartNumberingAfterBreak="0">
    <w:nsid w:val="33161F2D"/>
    <w:multiLevelType w:val="hybridMultilevel"/>
    <w:tmpl w:val="5EC6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7261"/>
    <w:multiLevelType w:val="hybridMultilevel"/>
    <w:tmpl w:val="6E82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067B3"/>
    <w:multiLevelType w:val="hybridMultilevel"/>
    <w:tmpl w:val="F21C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562EC"/>
    <w:multiLevelType w:val="hybridMultilevel"/>
    <w:tmpl w:val="6DC8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605B5"/>
    <w:multiLevelType w:val="hybridMultilevel"/>
    <w:tmpl w:val="5350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270268">
    <w:abstractNumId w:val="9"/>
  </w:num>
  <w:num w:numId="2" w16cid:durableId="433552691">
    <w:abstractNumId w:val="9"/>
    <w:lvlOverride w:ilvl="0">
      <w:startOverride w:val="1"/>
    </w:lvlOverride>
  </w:num>
  <w:num w:numId="3" w16cid:durableId="981615984">
    <w:abstractNumId w:val="9"/>
    <w:lvlOverride w:ilvl="0">
      <w:startOverride w:val="1"/>
    </w:lvlOverride>
  </w:num>
  <w:num w:numId="4" w16cid:durableId="825588077">
    <w:abstractNumId w:val="9"/>
    <w:lvlOverride w:ilvl="0">
      <w:startOverride w:val="1"/>
    </w:lvlOverride>
  </w:num>
  <w:num w:numId="5" w16cid:durableId="1351880895">
    <w:abstractNumId w:val="17"/>
  </w:num>
  <w:num w:numId="6" w16cid:durableId="1701973142">
    <w:abstractNumId w:val="7"/>
  </w:num>
  <w:num w:numId="7" w16cid:durableId="2146659322">
    <w:abstractNumId w:val="6"/>
  </w:num>
  <w:num w:numId="8" w16cid:durableId="1388258363">
    <w:abstractNumId w:val="5"/>
  </w:num>
  <w:num w:numId="9" w16cid:durableId="1071997988">
    <w:abstractNumId w:val="4"/>
  </w:num>
  <w:num w:numId="10" w16cid:durableId="406079244">
    <w:abstractNumId w:val="8"/>
  </w:num>
  <w:num w:numId="11" w16cid:durableId="1717972446">
    <w:abstractNumId w:val="3"/>
  </w:num>
  <w:num w:numId="12" w16cid:durableId="1266882176">
    <w:abstractNumId w:val="2"/>
  </w:num>
  <w:num w:numId="13" w16cid:durableId="863397350">
    <w:abstractNumId w:val="1"/>
  </w:num>
  <w:num w:numId="14" w16cid:durableId="302514984">
    <w:abstractNumId w:val="0"/>
  </w:num>
  <w:num w:numId="15" w16cid:durableId="1900746145">
    <w:abstractNumId w:val="18"/>
  </w:num>
  <w:num w:numId="16" w16cid:durableId="402533028">
    <w:abstractNumId w:val="13"/>
  </w:num>
  <w:num w:numId="17" w16cid:durableId="564266672">
    <w:abstractNumId w:val="15"/>
  </w:num>
  <w:num w:numId="18" w16cid:durableId="36781283">
    <w:abstractNumId w:val="10"/>
  </w:num>
  <w:num w:numId="19" w16cid:durableId="2053336574">
    <w:abstractNumId w:val="19"/>
  </w:num>
  <w:num w:numId="20" w16cid:durableId="2070615923">
    <w:abstractNumId w:val="16"/>
  </w:num>
  <w:num w:numId="21" w16cid:durableId="1439064080">
    <w:abstractNumId w:val="11"/>
  </w:num>
  <w:num w:numId="22" w16cid:durableId="1970553827">
    <w:abstractNumId w:val="12"/>
  </w:num>
  <w:num w:numId="23" w16cid:durableId="20677550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1D"/>
    <w:rsid w:val="000069E8"/>
    <w:rsid w:val="000A4153"/>
    <w:rsid w:val="000B641D"/>
    <w:rsid w:val="000C0CA7"/>
    <w:rsid w:val="000F2762"/>
    <w:rsid w:val="00126049"/>
    <w:rsid w:val="001321D6"/>
    <w:rsid w:val="00135D13"/>
    <w:rsid w:val="0014523F"/>
    <w:rsid w:val="001A30CD"/>
    <w:rsid w:val="002056D4"/>
    <w:rsid w:val="00254924"/>
    <w:rsid w:val="002563E8"/>
    <w:rsid w:val="00260D3F"/>
    <w:rsid w:val="002A4654"/>
    <w:rsid w:val="002D01CA"/>
    <w:rsid w:val="0034088D"/>
    <w:rsid w:val="00350AFD"/>
    <w:rsid w:val="003718D0"/>
    <w:rsid w:val="0041421C"/>
    <w:rsid w:val="004827F9"/>
    <w:rsid w:val="004D2A3F"/>
    <w:rsid w:val="005128A8"/>
    <w:rsid w:val="00515DB5"/>
    <w:rsid w:val="00521366"/>
    <w:rsid w:val="00523305"/>
    <w:rsid w:val="00526C73"/>
    <w:rsid w:val="00543441"/>
    <w:rsid w:val="005A1373"/>
    <w:rsid w:val="00650306"/>
    <w:rsid w:val="00693B17"/>
    <w:rsid w:val="006A7243"/>
    <w:rsid w:val="006A7E0B"/>
    <w:rsid w:val="006B0EF2"/>
    <w:rsid w:val="006B4118"/>
    <w:rsid w:val="00710B06"/>
    <w:rsid w:val="00762CE4"/>
    <w:rsid w:val="00790A94"/>
    <w:rsid w:val="00796C9D"/>
    <w:rsid w:val="00797C46"/>
    <w:rsid w:val="007C68CE"/>
    <w:rsid w:val="007E1A90"/>
    <w:rsid w:val="00843164"/>
    <w:rsid w:val="00854E7D"/>
    <w:rsid w:val="008551F7"/>
    <w:rsid w:val="0088611E"/>
    <w:rsid w:val="008A74DF"/>
    <w:rsid w:val="008B5DC0"/>
    <w:rsid w:val="008C1758"/>
    <w:rsid w:val="008D2A78"/>
    <w:rsid w:val="00910A2F"/>
    <w:rsid w:val="00931654"/>
    <w:rsid w:val="009A40ED"/>
    <w:rsid w:val="00A82DCC"/>
    <w:rsid w:val="00AB03A3"/>
    <w:rsid w:val="00AC6813"/>
    <w:rsid w:val="00B0469F"/>
    <w:rsid w:val="00B879EA"/>
    <w:rsid w:val="00BA5D7B"/>
    <w:rsid w:val="00BB7EF1"/>
    <w:rsid w:val="00BF6627"/>
    <w:rsid w:val="00C00F9D"/>
    <w:rsid w:val="00C02E26"/>
    <w:rsid w:val="00C067C5"/>
    <w:rsid w:val="00C22E9C"/>
    <w:rsid w:val="00C25C5B"/>
    <w:rsid w:val="00C6302D"/>
    <w:rsid w:val="00C76131"/>
    <w:rsid w:val="00CC05D9"/>
    <w:rsid w:val="00CC514F"/>
    <w:rsid w:val="00CD7582"/>
    <w:rsid w:val="00CE496F"/>
    <w:rsid w:val="00D0020C"/>
    <w:rsid w:val="00D06E8C"/>
    <w:rsid w:val="00D568D3"/>
    <w:rsid w:val="00D65641"/>
    <w:rsid w:val="00D81F4E"/>
    <w:rsid w:val="00DC105D"/>
    <w:rsid w:val="00DD568C"/>
    <w:rsid w:val="00E42361"/>
    <w:rsid w:val="00E76367"/>
    <w:rsid w:val="00F25533"/>
    <w:rsid w:val="00F25ADF"/>
    <w:rsid w:val="00F6077F"/>
    <w:rsid w:val="00F63B5F"/>
    <w:rsid w:val="00F74A5E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D894"/>
  <w15:chartTrackingRefBased/>
  <w15:docId w15:val="{D7A6CCD6-C31D-4D51-AD89-B7A0BFD2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12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cjbatson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er%20Batso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C8FA6AE59144828D67F51927F5A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69097-E694-46E1-AB39-A08BC375C5AA}"/>
      </w:docPartPr>
      <w:docPartBody>
        <w:p w:rsidR="0061528C" w:rsidRDefault="00DE33E4">
          <w:pPr>
            <w:pStyle w:val="FEC8FA6AE59144828D67F51927F5AAAD"/>
          </w:pPr>
          <w:r w:rsidRPr="00843164">
            <w:t>Skills &amp; Abilities</w:t>
          </w:r>
        </w:p>
      </w:docPartBody>
    </w:docPart>
    <w:docPart>
      <w:docPartPr>
        <w:name w:val="96067DF77E4F44A29DC5852A7EE0F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44258-609F-4F9A-A222-39F1385E3B2B}"/>
      </w:docPartPr>
      <w:docPartBody>
        <w:p w:rsidR="0061528C" w:rsidRDefault="00DE33E4">
          <w:pPr>
            <w:pStyle w:val="96067DF77E4F44A29DC5852A7EE0F125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E4"/>
    <w:rsid w:val="00102F88"/>
    <w:rsid w:val="002602DB"/>
    <w:rsid w:val="0061528C"/>
    <w:rsid w:val="008E3219"/>
    <w:rsid w:val="00BA74DC"/>
    <w:rsid w:val="00DE33E4"/>
    <w:rsid w:val="00E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8FA6AE59144828D67F51927F5AAAD">
    <w:name w:val="FEC8FA6AE59144828D67F51927F5AAAD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96067DF77E4F44A29DC5852A7EE0F125">
    <w:name w:val="96067DF77E4F44A29DC5852A7EE0F1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Conner Batson</dc:creator>
  <cp:lastModifiedBy>Conner Batson</cp:lastModifiedBy>
  <cp:revision>2</cp:revision>
  <cp:lastPrinted>2022-05-07T17:46:00Z</cp:lastPrinted>
  <dcterms:created xsi:type="dcterms:W3CDTF">2022-05-07T21:17:00Z</dcterms:created>
  <dcterms:modified xsi:type="dcterms:W3CDTF">2022-05-07T21:17:00Z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